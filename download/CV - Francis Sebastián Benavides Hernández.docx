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4"/>
        <w:gridCol w:w="2878"/>
        <w:gridCol w:w="3383"/>
        <w:gridCol w:w="2480"/>
        <w:gridCol w:w="831"/>
      </w:tblGrid>
      <w:tr w:rsidR="00605A5B" w:rsidRPr="003700D7" w14:paraId="11CAA9B9" w14:textId="77777777" w:rsidTr="00527993">
        <w:trPr>
          <w:trHeight w:val="2285"/>
        </w:trPr>
        <w:tc>
          <w:tcPr>
            <w:tcW w:w="894" w:type="dxa"/>
            <w:tcBorders>
              <w:bottom w:val="single" w:sz="18" w:space="0" w:color="4AB5C4" w:themeColor="accent5"/>
            </w:tcBorders>
          </w:tcPr>
          <w:p w14:paraId="1ED1A71A" w14:textId="77777777" w:rsidR="00605A5B" w:rsidRPr="003700D7" w:rsidRDefault="00605A5B">
            <w:pPr>
              <w:rPr>
                <w:noProof/>
              </w:rPr>
            </w:pPr>
          </w:p>
        </w:tc>
        <w:tc>
          <w:tcPr>
            <w:tcW w:w="8741" w:type="dxa"/>
            <w:gridSpan w:val="3"/>
            <w:tcBorders>
              <w:bottom w:val="single" w:sz="18" w:space="0" w:color="4AB5C4" w:themeColor="accent5"/>
            </w:tcBorders>
          </w:tcPr>
          <w:p w14:paraId="6C046556" w14:textId="2268DC2C" w:rsidR="00605A5B" w:rsidRPr="00261F70" w:rsidRDefault="00261F70" w:rsidP="00605A5B">
            <w:pPr>
              <w:pStyle w:val="Ttulo"/>
              <w:rPr>
                <w:noProof/>
                <w:sz w:val="72"/>
                <w:szCs w:val="22"/>
              </w:rPr>
            </w:pPr>
            <w:r w:rsidRPr="00261F70">
              <w:rPr>
                <w:noProof/>
                <w:sz w:val="72"/>
                <w:szCs w:val="22"/>
              </w:rPr>
              <w:t xml:space="preserve">Francis </w:t>
            </w:r>
            <w:r w:rsidRPr="00261F70">
              <w:rPr>
                <w:sz w:val="72"/>
                <w:szCs w:val="22"/>
              </w:rPr>
              <w:t>Sebastián</w:t>
            </w:r>
            <w:r w:rsidR="00A77921" w:rsidRPr="00261F70">
              <w:rPr>
                <w:noProof/>
                <w:sz w:val="72"/>
                <w:szCs w:val="22"/>
                <w:lang w:bidi="es-ES"/>
              </w:rPr>
              <w:t xml:space="preserve"> </w:t>
            </w:r>
            <w:r w:rsidRPr="00261F70">
              <w:rPr>
                <w:rStyle w:val="nfasis"/>
                <w:noProof/>
                <w:sz w:val="72"/>
                <w:szCs w:val="22"/>
              </w:rPr>
              <w:t>Benavides Hernández</w:t>
            </w:r>
          </w:p>
          <w:p w14:paraId="7FB08CB9" w14:textId="1967DE79" w:rsidR="00605A5B" w:rsidRPr="003700D7" w:rsidRDefault="00605A5B" w:rsidP="00A77921">
            <w:pPr>
              <w:pStyle w:val="Subttulo"/>
              <w:rPr>
                <w:noProof/>
              </w:rPr>
            </w:pPr>
          </w:p>
        </w:tc>
        <w:tc>
          <w:tcPr>
            <w:tcW w:w="831" w:type="dxa"/>
            <w:tcBorders>
              <w:bottom w:val="single" w:sz="18" w:space="0" w:color="4AB5C4" w:themeColor="accent5"/>
            </w:tcBorders>
          </w:tcPr>
          <w:p w14:paraId="33139868" w14:textId="77777777" w:rsidR="00605A5B" w:rsidRPr="003700D7" w:rsidRDefault="00605A5B">
            <w:pPr>
              <w:rPr>
                <w:noProof/>
              </w:rPr>
            </w:pPr>
          </w:p>
        </w:tc>
      </w:tr>
      <w:tr w:rsidR="00F4501B" w:rsidRPr="003700D7" w14:paraId="152FAED7" w14:textId="77777777" w:rsidTr="00527993">
        <w:tc>
          <w:tcPr>
            <w:tcW w:w="3772" w:type="dxa"/>
            <w:gridSpan w:val="2"/>
            <w:tcBorders>
              <w:top w:val="single" w:sz="18" w:space="0" w:color="4AB5C4" w:themeColor="accent5"/>
              <w:right w:val="single" w:sz="18" w:space="0" w:color="4AB5C4" w:themeColor="accent5"/>
            </w:tcBorders>
          </w:tcPr>
          <w:p w14:paraId="26DDCCD0" w14:textId="77777777" w:rsidR="00F4501B" w:rsidRPr="003700D7" w:rsidRDefault="00F4501B">
            <w:pPr>
              <w:rPr>
                <w:noProof/>
              </w:rPr>
            </w:pPr>
          </w:p>
        </w:tc>
        <w:tc>
          <w:tcPr>
            <w:tcW w:w="3383" w:type="dxa"/>
            <w:tcBorders>
              <w:top w:val="single" w:sz="18" w:space="0" w:color="4AB5C4" w:themeColor="accent5"/>
              <w:left w:val="single" w:sz="18" w:space="0" w:color="4AB5C4" w:themeColor="accent5"/>
            </w:tcBorders>
          </w:tcPr>
          <w:p w14:paraId="260720A7" w14:textId="77777777" w:rsidR="00F4501B" w:rsidRPr="003700D7" w:rsidRDefault="00F4501B">
            <w:pPr>
              <w:rPr>
                <w:noProof/>
              </w:rPr>
            </w:pPr>
          </w:p>
        </w:tc>
        <w:tc>
          <w:tcPr>
            <w:tcW w:w="3311" w:type="dxa"/>
            <w:gridSpan w:val="2"/>
            <w:tcBorders>
              <w:top w:val="single" w:sz="18" w:space="0" w:color="4AB5C4" w:themeColor="accent5"/>
            </w:tcBorders>
          </w:tcPr>
          <w:p w14:paraId="7A7C7F61" w14:textId="77777777" w:rsidR="00F4501B" w:rsidRPr="003700D7" w:rsidRDefault="00F4501B">
            <w:pPr>
              <w:rPr>
                <w:noProof/>
              </w:rPr>
            </w:pPr>
          </w:p>
        </w:tc>
      </w:tr>
      <w:tr w:rsidR="00605A5B" w:rsidRPr="003700D7" w14:paraId="2BC6E8CC" w14:textId="77777777" w:rsidTr="00527993">
        <w:trPr>
          <w:trHeight w:val="2057"/>
        </w:trPr>
        <w:tc>
          <w:tcPr>
            <w:tcW w:w="3772" w:type="dxa"/>
            <w:gridSpan w:val="2"/>
            <w:tcBorders>
              <w:right w:val="single" w:sz="18" w:space="0" w:color="4AB5C4" w:themeColor="accent5"/>
            </w:tcBorders>
          </w:tcPr>
          <w:p w14:paraId="615338A8" w14:textId="77777777" w:rsidR="00605A5B" w:rsidRPr="003700D7" w:rsidRDefault="00000000" w:rsidP="00605A5B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1604447469"/>
                <w:placeholder>
                  <w:docPart w:val="A5CFFF9009AB464EA26A2DB5C866B875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3700D7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43C75230" w14:textId="537F36B2" w:rsidR="00C1095A" w:rsidRPr="009C3F27" w:rsidRDefault="00261F70" w:rsidP="00261F70">
            <w:pPr>
              <w:pStyle w:val="Textoalaizquierda"/>
              <w:rPr>
                <w:noProof/>
                <w:szCs w:val="22"/>
              </w:rPr>
            </w:pPr>
            <w:r w:rsidRPr="009C3F27">
              <w:rPr>
                <w:noProof/>
                <w:szCs w:val="22"/>
              </w:rPr>
              <w:t xml:space="preserve">Ibarra </w:t>
            </w:r>
            <w:r w:rsidR="00DF36B0" w:rsidRPr="009C3F27">
              <w:rPr>
                <w:noProof/>
                <w:szCs w:val="22"/>
              </w:rPr>
              <w:t xml:space="preserve">- </w:t>
            </w:r>
            <w:r w:rsidRPr="009C3F27">
              <w:rPr>
                <w:noProof/>
                <w:szCs w:val="22"/>
              </w:rPr>
              <w:t>Ecuador</w:t>
            </w:r>
          </w:p>
          <w:p w14:paraId="50A8C9F6" w14:textId="3CC6168A" w:rsidR="00C1095A" w:rsidRPr="009C3F27" w:rsidRDefault="00261F70" w:rsidP="00C1095A">
            <w:pPr>
              <w:pStyle w:val="Textoalaizquierda"/>
              <w:rPr>
                <w:noProof/>
                <w:szCs w:val="22"/>
              </w:rPr>
            </w:pPr>
            <w:r w:rsidRPr="009C3F27">
              <w:rPr>
                <w:noProof/>
                <w:szCs w:val="22"/>
              </w:rPr>
              <w:t>0964100088</w:t>
            </w:r>
          </w:p>
          <w:p w14:paraId="7658C9FD" w14:textId="26A44F5F" w:rsidR="00C1095A" w:rsidRPr="009C3F27" w:rsidRDefault="00261F70" w:rsidP="00C1095A">
            <w:pPr>
              <w:pStyle w:val="Textoalaizquierda"/>
              <w:rPr>
                <w:noProof/>
                <w:szCs w:val="22"/>
              </w:rPr>
            </w:pPr>
            <w:r w:rsidRPr="009C3F27">
              <w:rPr>
                <w:b/>
                <w:bCs/>
                <w:color w:val="0563C1"/>
                <w:szCs w:val="22"/>
                <w:u w:val="single"/>
                <w:lang w:val="es-EC"/>
              </w:rPr>
              <w:t>francis.bh.4264@gmail.com</w:t>
            </w:r>
          </w:p>
          <w:p w14:paraId="2D6E5A13" w14:textId="77777777" w:rsidR="00261F70" w:rsidRPr="000607B5" w:rsidRDefault="00000000" w:rsidP="00261F70">
            <w:pPr>
              <w:rPr>
                <w:color w:val="auto"/>
                <w:sz w:val="22"/>
                <w:szCs w:val="22"/>
                <w:lang w:val="es-EC"/>
              </w:rPr>
            </w:pPr>
            <w:hyperlink r:id="rId11" w:history="1">
              <w:r w:rsidR="00261F70" w:rsidRPr="000607B5">
                <w:rPr>
                  <w:rStyle w:val="Hipervnculo"/>
                  <w:color w:val="auto"/>
                  <w:sz w:val="22"/>
                  <w:szCs w:val="22"/>
                  <w:lang w:val="es-EC"/>
                </w:rPr>
                <w:t>https://github.com/FBH464</w:t>
              </w:r>
            </w:hyperlink>
          </w:p>
          <w:p w14:paraId="4749F721" w14:textId="1AC070AE" w:rsidR="00353C8B" w:rsidRPr="00353C8B" w:rsidRDefault="00000000" w:rsidP="00353C8B">
            <w:pPr>
              <w:pStyle w:val="Textoalaizquierda"/>
              <w:rPr>
                <w:color w:val="auto"/>
                <w:szCs w:val="22"/>
                <w:u w:val="single"/>
                <w:lang w:val="es-EC"/>
              </w:rPr>
            </w:pPr>
            <w:hyperlink r:id="rId12" w:history="1">
              <w:r w:rsidR="00261F70" w:rsidRPr="000607B5">
                <w:rPr>
                  <w:rStyle w:val="Hipervnculo"/>
                  <w:color w:val="auto"/>
                  <w:szCs w:val="22"/>
                  <w:lang w:val="es-EC"/>
                </w:rPr>
                <w:t>https://www.linkedin.com/in/francis-benavides-699119197/</w:t>
              </w:r>
            </w:hyperlink>
          </w:p>
        </w:tc>
        <w:tc>
          <w:tcPr>
            <w:tcW w:w="6694" w:type="dxa"/>
            <w:gridSpan w:val="3"/>
            <w:tcBorders>
              <w:left w:val="single" w:sz="18" w:space="0" w:color="4AB5C4" w:themeColor="accent5"/>
              <w:bottom w:val="single" w:sz="8" w:space="0" w:color="4AB5C4" w:themeColor="accent5"/>
            </w:tcBorders>
          </w:tcPr>
          <w:p w14:paraId="7B9A8F84" w14:textId="2CD1B0D8" w:rsidR="00605A5B" w:rsidRPr="003700D7" w:rsidRDefault="00CD19FF" w:rsidP="00605A5B">
            <w:pPr>
              <w:pStyle w:val="Ttulo2"/>
              <w:rPr>
                <w:noProof/>
              </w:rPr>
            </w:pPr>
            <w:r>
              <w:rPr>
                <w:noProof/>
              </w:rPr>
              <w:t>Sobre mí</w:t>
            </w:r>
          </w:p>
          <w:p w14:paraId="7EC14BC6" w14:textId="7BEA43CA" w:rsidR="00CD19FF" w:rsidRDefault="00DF36B0" w:rsidP="006E70D3">
            <w:pPr>
              <w:pStyle w:val="Textoaladerecha"/>
              <w:rPr>
                <w:noProof/>
              </w:rPr>
            </w:pPr>
            <w:r w:rsidRPr="00DF36B0">
              <w:rPr>
                <w:noProof/>
              </w:rPr>
              <w:t>Soy egresado de Ingeniería en Software, mi objetivo es planificar, desarrollar, integrar, y probar un producto de Software aplicando las metodologías, protocolos y estándares para satisfacer la calidad de un producto comercial</w:t>
            </w:r>
            <w:r w:rsidR="00CD19FF">
              <w:rPr>
                <w:noProof/>
              </w:rPr>
              <w:t>.</w:t>
            </w:r>
          </w:p>
          <w:p w14:paraId="6537A533" w14:textId="77777777" w:rsidR="00CD19FF" w:rsidRPr="00CD19FF" w:rsidRDefault="00CD19FF" w:rsidP="00CD19FF"/>
          <w:p w14:paraId="00FBC9C8" w14:textId="75466E07" w:rsidR="00605A5B" w:rsidRDefault="00CD19FF" w:rsidP="006E70D3">
            <w:pPr>
              <w:pStyle w:val="Textoaladerecha"/>
              <w:rPr>
                <w:noProof/>
              </w:rPr>
            </w:pPr>
            <w:bookmarkStart w:id="0" w:name="_Hlk118905163"/>
            <w:r w:rsidRPr="00CD19FF">
              <w:rPr>
                <w:noProof/>
              </w:rPr>
              <w:t>Aplico y analizo críticamente los conocimientos que he adquirido durante mi formación profesional al ámbito de la programación y desarrollo de Software, de acuerdo con los conceptos y modelos a realizar dando una solución a un problema identificado</w:t>
            </w:r>
            <w:r w:rsidR="00DF36B0" w:rsidRPr="00DF36B0">
              <w:rPr>
                <w:noProof/>
              </w:rPr>
              <w:t>.</w:t>
            </w:r>
          </w:p>
          <w:bookmarkEnd w:id="0"/>
          <w:p w14:paraId="7380B5AF" w14:textId="56789E53" w:rsidR="00CD19FF" w:rsidRPr="00CD19FF" w:rsidRDefault="00CD19FF" w:rsidP="00CD19FF"/>
        </w:tc>
      </w:tr>
      <w:tr w:rsidR="000E1D44" w:rsidRPr="003700D7" w14:paraId="116BA0A1" w14:textId="77777777" w:rsidTr="00527993">
        <w:trPr>
          <w:trHeight w:val="3688"/>
        </w:trPr>
        <w:tc>
          <w:tcPr>
            <w:tcW w:w="3772" w:type="dxa"/>
            <w:gridSpan w:val="2"/>
            <w:tcBorders>
              <w:right w:val="single" w:sz="18" w:space="0" w:color="4AB5C4" w:themeColor="accent5"/>
            </w:tcBorders>
          </w:tcPr>
          <w:p w14:paraId="55EEEEC9" w14:textId="14A89B94" w:rsidR="00353C8B" w:rsidRPr="00353C8B" w:rsidRDefault="00353C8B" w:rsidP="00353C8B">
            <w:pPr>
              <w:pStyle w:val="Ttulo1"/>
              <w:rPr>
                <w:noProof/>
              </w:rPr>
            </w:pPr>
            <w:r>
              <w:rPr>
                <w:noProof/>
              </w:rPr>
              <w:t>Portafolio</w:t>
            </w:r>
          </w:p>
          <w:p w14:paraId="2BF14572" w14:textId="2D27250D" w:rsidR="00353C8B" w:rsidRDefault="00000000" w:rsidP="00353C8B">
            <w:pPr>
              <w:pStyle w:val="Ttulo1"/>
              <w:rPr>
                <w:rFonts w:asciiTheme="minorHAnsi" w:hAnsiTheme="minorHAnsi" w:cstheme="minorHAnsi"/>
                <w:noProof/>
                <w:color w:val="auto"/>
                <w:sz w:val="22"/>
                <w:szCs w:val="20"/>
              </w:rPr>
            </w:pPr>
            <w:hyperlink r:id="rId13" w:history="1">
              <w:r w:rsidR="00353C8B" w:rsidRPr="000607B5">
                <w:rPr>
                  <w:rStyle w:val="Hipervnculo"/>
                  <w:rFonts w:asciiTheme="minorHAnsi" w:hAnsiTheme="minorHAnsi" w:cstheme="minorHAnsi"/>
                  <w:color w:val="auto"/>
                  <w:sz w:val="22"/>
                  <w:szCs w:val="20"/>
                  <w:lang w:val="es-EC"/>
                </w:rPr>
                <w:t>https://fbh464.github.io/</w:t>
              </w:r>
            </w:hyperlink>
            <w:r w:rsidR="00353C8B">
              <w:rPr>
                <w:rFonts w:asciiTheme="minorHAnsi" w:hAnsiTheme="minorHAnsi" w:cstheme="minorHAnsi"/>
                <w:color w:val="auto"/>
                <w:sz w:val="22"/>
                <w:szCs w:val="20"/>
                <w:lang w:val="es-EC"/>
              </w:rPr>
              <w:t xml:space="preserve"> </w:t>
            </w:r>
          </w:p>
          <w:p w14:paraId="71511ACC" w14:textId="77777777" w:rsidR="00353C8B" w:rsidRPr="00353C8B" w:rsidRDefault="00353C8B" w:rsidP="00353C8B"/>
          <w:p w14:paraId="08DD9515" w14:textId="705C9C9E" w:rsidR="000E1D44" w:rsidRPr="003700D7" w:rsidRDefault="00000000" w:rsidP="000E1D44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-1486702432"/>
                <w:placeholder>
                  <w:docPart w:val="13F0E5CCB4AC453C9886395F7962EBAA"/>
                </w:placeholder>
                <w:temporary/>
                <w:showingPlcHdr/>
                <w15:appearance w15:val="hidden"/>
                <w:text/>
              </w:sdtPr>
              <w:sdtContent>
                <w:r w:rsidR="00353C8B" w:rsidRPr="003700D7">
                  <w:rPr>
                    <w:noProof/>
                    <w:lang w:bidi="es-ES"/>
                  </w:rPr>
                  <w:t>Formación</w:t>
                </w:r>
              </w:sdtContent>
            </w:sdt>
          </w:p>
          <w:p w14:paraId="1B147B0B" w14:textId="36E0636A" w:rsidR="00261F70" w:rsidRPr="009C3F27" w:rsidRDefault="00261F70" w:rsidP="00261F70">
            <w:pPr>
              <w:pStyle w:val="Textoalaizquierda"/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  <w:lang w:val="es-EC"/>
              </w:rPr>
            </w:pPr>
            <w:r w:rsidRPr="009C3F27"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  <w:lang w:val="es-EC"/>
              </w:rPr>
              <w:t>Estudios en la Primaria:</w:t>
            </w:r>
          </w:p>
          <w:p w14:paraId="4C13B1E3" w14:textId="77777777" w:rsidR="00261F70" w:rsidRPr="009C3F27" w:rsidRDefault="00261F70" w:rsidP="00261F70">
            <w:pPr>
              <w:pStyle w:val="Textoalaizquierda"/>
              <w:rPr>
                <w:rFonts w:asciiTheme="minorHAnsi" w:hAnsiTheme="minorHAnsi" w:cstheme="minorBidi"/>
                <w:color w:val="auto"/>
                <w:sz w:val="18"/>
                <w:szCs w:val="22"/>
                <w:lang w:val="es-EC"/>
              </w:rPr>
            </w:pPr>
            <w:r w:rsidRPr="009C3F27">
              <w:rPr>
                <w:rFonts w:asciiTheme="minorHAnsi" w:hAnsiTheme="minorHAnsi" w:cstheme="minorBidi"/>
                <w:color w:val="auto"/>
                <w:sz w:val="18"/>
                <w:szCs w:val="22"/>
                <w:lang w:val="es-EC"/>
              </w:rPr>
              <w:t>Manuel Sáinz de Vicuña – Madrid</w:t>
            </w:r>
          </w:p>
          <w:p w14:paraId="36B9C3C7" w14:textId="0B26017C" w:rsidR="00261F70" w:rsidRPr="009C3F27" w:rsidRDefault="00261F70" w:rsidP="00261F70">
            <w:pPr>
              <w:pStyle w:val="Textoalaizquierda"/>
              <w:rPr>
                <w:rFonts w:asciiTheme="minorHAnsi" w:hAnsiTheme="minorHAnsi" w:cstheme="minorBidi"/>
                <w:color w:val="auto"/>
                <w:sz w:val="18"/>
                <w:szCs w:val="22"/>
                <w:lang w:val="es-EC"/>
              </w:rPr>
            </w:pPr>
            <w:r w:rsidRPr="009C3F27">
              <w:rPr>
                <w:rFonts w:asciiTheme="minorHAnsi" w:hAnsiTheme="minorHAnsi" w:cstheme="minorBidi"/>
                <w:color w:val="auto"/>
                <w:sz w:val="18"/>
                <w:szCs w:val="22"/>
                <w:lang w:val="es-EC"/>
              </w:rPr>
              <w:t>Unidad Educativa “La Salle” – Ibarra</w:t>
            </w:r>
          </w:p>
          <w:p w14:paraId="6787110F" w14:textId="5952AACE" w:rsidR="00261F70" w:rsidRPr="009C3F27" w:rsidRDefault="00261F70" w:rsidP="00261F70">
            <w:pPr>
              <w:pStyle w:val="Textoalaizquierda"/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  <w:lang w:val="es-EC"/>
              </w:rPr>
            </w:pPr>
            <w:r w:rsidRPr="009C3F27"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  <w:lang w:val="es-EC"/>
              </w:rPr>
              <w:t>Estudios en la Secundaria:</w:t>
            </w:r>
          </w:p>
          <w:p w14:paraId="5EA9821F" w14:textId="77777777" w:rsidR="00261F70" w:rsidRPr="009C3F27" w:rsidRDefault="00261F70" w:rsidP="00261F70">
            <w:pPr>
              <w:pStyle w:val="Textoalaizquierda"/>
              <w:rPr>
                <w:rFonts w:asciiTheme="minorHAnsi" w:hAnsiTheme="minorHAnsi" w:cstheme="minorBidi"/>
                <w:color w:val="auto"/>
                <w:sz w:val="18"/>
                <w:szCs w:val="22"/>
                <w:lang w:val="es-EC"/>
              </w:rPr>
            </w:pPr>
            <w:r w:rsidRPr="009C3F27">
              <w:rPr>
                <w:rFonts w:asciiTheme="minorHAnsi" w:hAnsiTheme="minorHAnsi" w:cstheme="minorBidi"/>
                <w:color w:val="auto"/>
                <w:sz w:val="18"/>
                <w:szCs w:val="22"/>
                <w:lang w:val="es-EC"/>
              </w:rPr>
              <w:t>Unidad Educativa “La Salle” – Ibarra</w:t>
            </w:r>
          </w:p>
          <w:p w14:paraId="7F6DEB14" w14:textId="536F7DBF" w:rsidR="00261F70" w:rsidRPr="009C3F27" w:rsidRDefault="00261F70" w:rsidP="00261F70">
            <w:pPr>
              <w:pStyle w:val="Textoalaizquierda"/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  <w:lang w:val="es-EC"/>
              </w:rPr>
            </w:pPr>
            <w:r w:rsidRPr="009C3F27"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  <w:lang w:val="es-EC"/>
              </w:rPr>
              <w:t>Estudios Universitarios:</w:t>
            </w:r>
          </w:p>
          <w:p w14:paraId="1D8F83CF" w14:textId="3D2B1E1C" w:rsidR="000E1D44" w:rsidRPr="00261F70" w:rsidRDefault="00261F70" w:rsidP="00261F70">
            <w:pPr>
              <w:pStyle w:val="Textoalaizquierda"/>
              <w:rPr>
                <w:noProof/>
              </w:rPr>
            </w:pPr>
            <w:r w:rsidRPr="009C3F27">
              <w:rPr>
                <w:rFonts w:asciiTheme="minorHAnsi" w:hAnsiTheme="minorHAnsi" w:cstheme="minorBidi"/>
                <w:color w:val="auto"/>
                <w:sz w:val="18"/>
                <w:szCs w:val="22"/>
                <w:lang w:val="es-EC"/>
              </w:rPr>
              <w:t>Universidad Regional Autónoma de los Andes "Uniandes" – Ibarra</w:t>
            </w:r>
          </w:p>
        </w:tc>
        <w:tc>
          <w:tcPr>
            <w:tcW w:w="6694" w:type="dxa"/>
            <w:gridSpan w:val="3"/>
            <w:tcBorders>
              <w:left w:val="single" w:sz="18" w:space="0" w:color="4AB5C4" w:themeColor="accent5"/>
              <w:bottom w:val="single" w:sz="8" w:space="0" w:color="4AB5C4" w:themeColor="accent5"/>
            </w:tcBorders>
          </w:tcPr>
          <w:sdt>
            <w:sdtPr>
              <w:rPr>
                <w:noProof/>
              </w:rPr>
              <w:id w:val="-1767221959"/>
              <w:placeholder>
                <w:docPart w:val="6C4057E765CA4EE0ACFF2D6E40ED4445"/>
              </w:placeholder>
              <w:temporary/>
              <w:showingPlcHdr/>
              <w15:appearance w15:val="hidden"/>
              <w:text/>
            </w:sdtPr>
            <w:sdtContent>
              <w:p w14:paraId="25C06110" w14:textId="77777777" w:rsidR="00A77921" w:rsidRPr="003700D7" w:rsidRDefault="00A77921" w:rsidP="00A77921">
                <w:pPr>
                  <w:pStyle w:val="Ttulo2"/>
                  <w:rPr>
                    <w:noProof/>
                  </w:rPr>
                </w:pPr>
                <w:r w:rsidRPr="003700D7">
                  <w:rPr>
                    <w:noProof/>
                    <w:lang w:bidi="es-ES"/>
                  </w:rPr>
                  <w:t>Experiencia</w:t>
                </w:r>
              </w:p>
            </w:sdtContent>
          </w:sdt>
          <w:p w14:paraId="60586A84" w14:textId="37A7D1F5" w:rsidR="000E1D44" w:rsidRPr="003700D7" w:rsidRDefault="00DF36B0" w:rsidP="000E1D44">
            <w:pPr>
              <w:pStyle w:val="Textopequeo"/>
              <w:rPr>
                <w:noProof/>
              </w:rPr>
            </w:pPr>
            <w:r w:rsidRPr="00DF36B0">
              <w:rPr>
                <w:noProof/>
              </w:rPr>
              <w:t>06 de abril de 2022</w:t>
            </w:r>
            <w:r>
              <w:rPr>
                <w:noProof/>
              </w:rPr>
              <w:t xml:space="preserve"> - </w:t>
            </w:r>
            <w:r w:rsidRPr="00DF36B0">
              <w:rPr>
                <w:noProof/>
              </w:rPr>
              <w:t>25 de mayo de 2022</w:t>
            </w:r>
          </w:p>
          <w:p w14:paraId="6501CEE9" w14:textId="5AE03872" w:rsidR="000E1D44" w:rsidRPr="003700D7" w:rsidRDefault="00DF36B0" w:rsidP="0057534A">
            <w:pPr>
              <w:pStyle w:val="Textoaladerecha"/>
              <w:rPr>
                <w:noProof/>
              </w:rPr>
            </w:pPr>
            <w:r>
              <w:rPr>
                <w:noProof/>
              </w:rPr>
              <w:t>Ayudante de TICS</w:t>
            </w:r>
            <w:r w:rsidR="000E1D44" w:rsidRPr="003700D7">
              <w:rPr>
                <w:noProof/>
                <w:lang w:bidi="es-ES"/>
              </w:rPr>
              <w:t xml:space="preserve"> • </w:t>
            </w:r>
            <w:bookmarkStart w:id="1" w:name="_Hlk118745142"/>
            <w:r>
              <w:rPr>
                <w:noProof/>
              </w:rPr>
              <w:t>Pasante</w:t>
            </w:r>
            <w:r w:rsidR="000E1D44" w:rsidRPr="003700D7">
              <w:rPr>
                <w:noProof/>
                <w:lang w:bidi="es-ES"/>
              </w:rPr>
              <w:t xml:space="preserve"> </w:t>
            </w:r>
            <w:bookmarkEnd w:id="1"/>
            <w:r w:rsidR="000E1D44" w:rsidRPr="003700D7">
              <w:rPr>
                <w:noProof/>
                <w:lang w:bidi="es-ES"/>
              </w:rPr>
              <w:t xml:space="preserve">• </w:t>
            </w:r>
            <w:r>
              <w:rPr>
                <w:noProof/>
              </w:rPr>
              <w:t>Gobernaci</w:t>
            </w:r>
            <w:r w:rsidR="00A04167">
              <w:rPr>
                <w:noProof/>
              </w:rPr>
              <w:t>ó</w:t>
            </w:r>
            <w:r>
              <w:rPr>
                <w:noProof/>
              </w:rPr>
              <w:t>n de Imbabura</w:t>
            </w:r>
          </w:p>
        </w:tc>
      </w:tr>
      <w:tr w:rsidR="000E1D44" w:rsidRPr="003700D7" w14:paraId="31A28432" w14:textId="77777777" w:rsidTr="00527993">
        <w:trPr>
          <w:trHeight w:val="2375"/>
        </w:trPr>
        <w:tc>
          <w:tcPr>
            <w:tcW w:w="3772" w:type="dxa"/>
            <w:gridSpan w:val="2"/>
            <w:tcBorders>
              <w:right w:val="single" w:sz="18" w:space="0" w:color="4AB5C4" w:themeColor="accent5"/>
            </w:tcBorders>
          </w:tcPr>
          <w:p w14:paraId="68FE0E1D" w14:textId="77777777" w:rsidR="000E1D44" w:rsidRPr="003700D7" w:rsidRDefault="00000000" w:rsidP="00A77921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-242716918"/>
                <w:placeholder>
                  <w:docPart w:val="8266F95FB8844656842A532E19FCDF18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3700D7">
                  <w:rPr>
                    <w:noProof/>
                    <w:lang w:bidi="es-ES"/>
                  </w:rPr>
                  <w:t>Aptitudes clave</w:t>
                </w:r>
              </w:sdtContent>
            </w:sdt>
          </w:p>
          <w:p w14:paraId="287B1EC0" w14:textId="13BF0E82" w:rsidR="000E1D44" w:rsidRPr="003700D7" w:rsidRDefault="003706EC" w:rsidP="0057534A">
            <w:pPr>
              <w:pStyle w:val="Textoalaizquierda"/>
              <w:rPr>
                <w:noProof/>
              </w:rPr>
            </w:pPr>
            <w:r w:rsidRPr="003706EC">
              <w:rPr>
                <w:lang w:val="es-EC"/>
              </w:rPr>
              <w:t xml:space="preserve">Desarrollo Full </w:t>
            </w:r>
            <w:proofErr w:type="spellStart"/>
            <w:r w:rsidRPr="003706EC">
              <w:rPr>
                <w:lang w:val="es-EC"/>
              </w:rPr>
              <w:t>Stack</w:t>
            </w:r>
            <w:proofErr w:type="spellEnd"/>
            <w:r w:rsidRPr="003706EC">
              <w:rPr>
                <w:lang w:val="es-EC"/>
              </w:rPr>
              <w:t>, POO, Manejo de lenguajes de programación, administración de base de datos SQL</w:t>
            </w:r>
          </w:p>
        </w:tc>
        <w:tc>
          <w:tcPr>
            <w:tcW w:w="6694" w:type="dxa"/>
            <w:gridSpan w:val="3"/>
            <w:tcBorders>
              <w:top w:val="single" w:sz="8" w:space="0" w:color="4AB5C4" w:themeColor="accent5"/>
              <w:left w:val="single" w:sz="18" w:space="0" w:color="4AB5C4" w:themeColor="accent5"/>
              <w:bottom w:val="single" w:sz="8" w:space="0" w:color="4AB5C4" w:themeColor="accent5"/>
            </w:tcBorders>
          </w:tcPr>
          <w:sdt>
            <w:sdtPr>
              <w:rPr>
                <w:noProof/>
              </w:rPr>
              <w:id w:val="61914896"/>
              <w:placeholder>
                <w:docPart w:val="71C6BAB010294D81A212BF88C29F3268"/>
              </w:placeholder>
              <w:temporary/>
              <w:showingPlcHdr/>
              <w15:appearance w15:val="hidden"/>
              <w:text/>
            </w:sdtPr>
            <w:sdtContent>
              <w:p w14:paraId="16576B71" w14:textId="77777777" w:rsidR="000E1D44" w:rsidRPr="003700D7" w:rsidRDefault="00A77921" w:rsidP="00A77921">
                <w:pPr>
                  <w:pStyle w:val="Ttulo2"/>
                  <w:rPr>
                    <w:noProof/>
                  </w:rPr>
                </w:pPr>
                <w:r w:rsidRPr="003700D7">
                  <w:rPr>
                    <w:noProof/>
                    <w:lang w:bidi="es-ES"/>
                  </w:rPr>
                  <w:t>Comunicación</w:t>
                </w:r>
              </w:p>
            </w:sdtContent>
          </w:sdt>
          <w:p w14:paraId="56AC78C8" w14:textId="1F499444" w:rsidR="000E1D44" w:rsidRPr="00BE73C0" w:rsidRDefault="00DF36B0" w:rsidP="000E1D44">
            <w:pPr>
              <w:pStyle w:val="Textoaladerecha"/>
              <w:rPr>
                <w:bCs/>
                <w:noProof/>
              </w:rPr>
            </w:pPr>
            <w:bookmarkStart w:id="2" w:name="_Hlk118744840"/>
            <w:r>
              <w:rPr>
                <w:noProof/>
                <w:w w:val="105"/>
              </w:rPr>
              <w:t xml:space="preserve">Habilidades de comunicación del producto a los clientes, procesos de requerimientos de datos, información, y habilidades </w:t>
            </w:r>
            <w:r w:rsidRPr="00157F27">
              <w:t>técnicas</w:t>
            </w:r>
            <w:r>
              <w:rPr>
                <w:noProof/>
                <w:w w:val="105"/>
              </w:rPr>
              <w:t>.</w:t>
            </w:r>
            <w:bookmarkEnd w:id="2"/>
          </w:p>
        </w:tc>
      </w:tr>
      <w:tr w:rsidR="00527993" w:rsidRPr="003700D7" w14:paraId="3943757D" w14:textId="77777777" w:rsidTr="00527993">
        <w:trPr>
          <w:gridAfter w:val="3"/>
          <w:wAfter w:w="6694" w:type="dxa"/>
          <w:trHeight w:val="1604"/>
        </w:trPr>
        <w:tc>
          <w:tcPr>
            <w:tcW w:w="3772" w:type="dxa"/>
            <w:gridSpan w:val="2"/>
            <w:tcBorders>
              <w:right w:val="single" w:sz="18" w:space="0" w:color="4AB5C4" w:themeColor="accent5"/>
            </w:tcBorders>
          </w:tcPr>
          <w:p w14:paraId="42B64F73" w14:textId="77777777" w:rsidR="00527993" w:rsidRPr="003700D7" w:rsidRDefault="00527993">
            <w:pPr>
              <w:rPr>
                <w:noProof/>
              </w:rPr>
            </w:pPr>
          </w:p>
        </w:tc>
      </w:tr>
      <w:tr w:rsidR="00527993" w:rsidRPr="003700D7" w14:paraId="1EDE93A0" w14:textId="77777777" w:rsidTr="00527993">
        <w:trPr>
          <w:gridAfter w:val="3"/>
          <w:wAfter w:w="6694" w:type="dxa"/>
          <w:trHeight w:val="149"/>
        </w:trPr>
        <w:tc>
          <w:tcPr>
            <w:tcW w:w="3772" w:type="dxa"/>
            <w:gridSpan w:val="2"/>
            <w:tcBorders>
              <w:right w:val="single" w:sz="18" w:space="0" w:color="4AB5C4" w:themeColor="accent5"/>
            </w:tcBorders>
          </w:tcPr>
          <w:p w14:paraId="6BFF13A0" w14:textId="77777777" w:rsidR="00527993" w:rsidRPr="003700D7" w:rsidRDefault="00527993">
            <w:pPr>
              <w:rPr>
                <w:noProof/>
              </w:rPr>
            </w:pPr>
          </w:p>
        </w:tc>
      </w:tr>
    </w:tbl>
    <w:p w14:paraId="5BD230EC" w14:textId="77777777" w:rsidR="00C55D85" w:rsidRPr="003700D7" w:rsidRDefault="00C55D85">
      <w:pPr>
        <w:rPr>
          <w:noProof/>
        </w:rPr>
      </w:pPr>
    </w:p>
    <w:sectPr w:rsidR="00C55D85" w:rsidRPr="003700D7" w:rsidSect="0016224E">
      <w:footerReference w:type="defaul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6AF7" w14:textId="77777777" w:rsidR="00495428" w:rsidRDefault="00495428" w:rsidP="00F316AD">
      <w:r>
        <w:separator/>
      </w:r>
    </w:p>
  </w:endnote>
  <w:endnote w:type="continuationSeparator" w:id="0">
    <w:p w14:paraId="28F80E78" w14:textId="77777777" w:rsidR="00495428" w:rsidRDefault="0049542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7F52" w14:textId="77777777" w:rsidR="000E1D44" w:rsidRPr="00300633" w:rsidRDefault="000E1D44">
    <w:pPr>
      <w:pStyle w:val="Piedepgina"/>
    </w:pPr>
    <w:r w:rsidRPr="00300633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5C6D7F" wp14:editId="00E18B17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á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DD4719" id="Rectángulo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4ab5c4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6EF6" w14:textId="77777777" w:rsidR="00495428" w:rsidRDefault="00495428" w:rsidP="00F316AD">
      <w:r>
        <w:separator/>
      </w:r>
    </w:p>
  </w:footnote>
  <w:footnote w:type="continuationSeparator" w:id="0">
    <w:p w14:paraId="196999EA" w14:textId="77777777" w:rsidR="00495428" w:rsidRDefault="0049542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C21FD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28858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04FB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CA44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89AB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80C13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9EFA0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02E3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462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9ACA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64E2F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0CC3CC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DC525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6796744">
    <w:abstractNumId w:val="12"/>
  </w:num>
  <w:num w:numId="2" w16cid:durableId="1682120374">
    <w:abstractNumId w:val="11"/>
  </w:num>
  <w:num w:numId="3" w16cid:durableId="1074201063">
    <w:abstractNumId w:val="10"/>
  </w:num>
  <w:num w:numId="4" w16cid:durableId="253243449">
    <w:abstractNumId w:val="9"/>
  </w:num>
  <w:num w:numId="5" w16cid:durableId="2114400490">
    <w:abstractNumId w:val="7"/>
  </w:num>
  <w:num w:numId="6" w16cid:durableId="96759332">
    <w:abstractNumId w:val="6"/>
  </w:num>
  <w:num w:numId="7" w16cid:durableId="1135221098">
    <w:abstractNumId w:val="5"/>
  </w:num>
  <w:num w:numId="8" w16cid:durableId="1401635164">
    <w:abstractNumId w:val="4"/>
  </w:num>
  <w:num w:numId="9" w16cid:durableId="254214157">
    <w:abstractNumId w:val="8"/>
  </w:num>
  <w:num w:numId="10" w16cid:durableId="1347243393">
    <w:abstractNumId w:val="3"/>
  </w:num>
  <w:num w:numId="11" w16cid:durableId="918295916">
    <w:abstractNumId w:val="2"/>
  </w:num>
  <w:num w:numId="12" w16cid:durableId="104157495">
    <w:abstractNumId w:val="1"/>
  </w:num>
  <w:num w:numId="13" w16cid:durableId="94607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70"/>
    <w:rsid w:val="00057561"/>
    <w:rsid w:val="000607B5"/>
    <w:rsid w:val="000B7E54"/>
    <w:rsid w:val="000E1D44"/>
    <w:rsid w:val="0016224E"/>
    <w:rsid w:val="0020696E"/>
    <w:rsid w:val="00230E19"/>
    <w:rsid w:val="002356A2"/>
    <w:rsid w:val="00261F70"/>
    <w:rsid w:val="002D12DA"/>
    <w:rsid w:val="00300633"/>
    <w:rsid w:val="003019B2"/>
    <w:rsid w:val="0034688D"/>
    <w:rsid w:val="00353C8B"/>
    <w:rsid w:val="003700D7"/>
    <w:rsid w:val="003706EC"/>
    <w:rsid w:val="003D1541"/>
    <w:rsid w:val="003F1FAA"/>
    <w:rsid w:val="0040233B"/>
    <w:rsid w:val="004840FE"/>
    <w:rsid w:val="00495428"/>
    <w:rsid w:val="00511A6E"/>
    <w:rsid w:val="00527993"/>
    <w:rsid w:val="0057534A"/>
    <w:rsid w:val="005A3876"/>
    <w:rsid w:val="00605A5B"/>
    <w:rsid w:val="00641F73"/>
    <w:rsid w:val="006C60E6"/>
    <w:rsid w:val="006E70D3"/>
    <w:rsid w:val="007B0F94"/>
    <w:rsid w:val="008A0895"/>
    <w:rsid w:val="009039DE"/>
    <w:rsid w:val="009C3F27"/>
    <w:rsid w:val="00A04167"/>
    <w:rsid w:val="00A77921"/>
    <w:rsid w:val="00A87454"/>
    <w:rsid w:val="00B575FB"/>
    <w:rsid w:val="00BE00DF"/>
    <w:rsid w:val="00BE73C0"/>
    <w:rsid w:val="00C1095A"/>
    <w:rsid w:val="00C55D85"/>
    <w:rsid w:val="00CA2273"/>
    <w:rsid w:val="00CD19FF"/>
    <w:rsid w:val="00CD50FD"/>
    <w:rsid w:val="00CD52FA"/>
    <w:rsid w:val="00D47124"/>
    <w:rsid w:val="00DD5D7B"/>
    <w:rsid w:val="00DF36B0"/>
    <w:rsid w:val="00DF705F"/>
    <w:rsid w:val="00F00460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75B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A3876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5A3876"/>
    <w:pPr>
      <w:spacing w:before="120" w:after="120"/>
      <w:jc w:val="right"/>
      <w:outlineLvl w:val="0"/>
    </w:pPr>
    <w:rPr>
      <w:rFonts w:ascii="Georgia" w:hAnsi="Georgia" w:cs="Times New Roman (Body CS)"/>
      <w:b/>
      <w:color w:val="4AB5C4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5A3876"/>
    <w:pPr>
      <w:spacing w:before="120" w:after="120"/>
      <w:outlineLvl w:val="1"/>
    </w:pPr>
    <w:rPr>
      <w:rFonts w:ascii="Georgia" w:hAnsi="Georgia"/>
      <w:b/>
      <w:color w:val="4AB5C4" w:themeColor="accent5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5A3876"/>
    <w:pPr>
      <w:keepNext/>
      <w:keepLines/>
      <w:spacing w:before="40"/>
      <w:outlineLvl w:val="2"/>
    </w:pPr>
    <w:rPr>
      <w:rFonts w:ascii="Georgia" w:eastAsiaTheme="majorEastAsia" w:hAnsi="Georgia" w:cstheme="majorBidi"/>
      <w:color w:val="294E1C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5A387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3E762A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5A3876"/>
    <w:pPr>
      <w:keepNext/>
      <w:keepLines/>
      <w:spacing w:before="40"/>
      <w:outlineLvl w:val="4"/>
    </w:pPr>
    <w:rPr>
      <w:rFonts w:ascii="Georgia" w:eastAsiaTheme="majorEastAsia" w:hAnsi="Georgia" w:cstheme="majorBidi"/>
      <w:color w:val="3E762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5A3876"/>
    <w:pPr>
      <w:keepNext/>
      <w:keepLines/>
      <w:spacing w:before="40"/>
      <w:outlineLvl w:val="5"/>
    </w:pPr>
    <w:rPr>
      <w:rFonts w:ascii="Georgia" w:eastAsiaTheme="majorEastAsia" w:hAnsi="Georgia" w:cstheme="majorBidi"/>
      <w:color w:val="294E1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5A387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294E1C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5A3876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5A3876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3876"/>
    <w:rPr>
      <w:rFonts w:ascii="Arial" w:hAnsi="Arial" w:cs="Arial"/>
      <w:color w:val="000000" w:themeColor="text1"/>
    </w:rPr>
  </w:style>
  <w:style w:type="table" w:styleId="Tablaconcuadrcula">
    <w:name w:val="Table Grid"/>
    <w:basedOn w:val="Tablanormal"/>
    <w:uiPriority w:val="39"/>
    <w:rsid w:val="005A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5A3876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ar">
    <w:name w:val="Título Car"/>
    <w:basedOn w:val="Fuentedeprrafopredeter"/>
    <w:link w:val="Ttulo"/>
    <w:rsid w:val="005A3876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876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5A3876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ar">
    <w:name w:val="Título 1 Car"/>
    <w:basedOn w:val="Fuentedeprrafopredeter"/>
    <w:link w:val="Ttulo1"/>
    <w:uiPriority w:val="2"/>
    <w:rsid w:val="005A3876"/>
    <w:rPr>
      <w:rFonts w:ascii="Georgia" w:hAnsi="Georgia" w:cs="Times New Roman (Body CS)"/>
      <w:b/>
      <w:color w:val="4AB5C4" w:themeColor="accent5"/>
      <w:sz w:val="28"/>
    </w:rPr>
  </w:style>
  <w:style w:type="paragraph" w:customStyle="1" w:styleId="Textoalaizquierda">
    <w:name w:val="Texto a la izquierda"/>
    <w:basedOn w:val="Normal"/>
    <w:next w:val="Normal"/>
    <w:uiPriority w:val="4"/>
    <w:qFormat/>
    <w:rsid w:val="005A3876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ar">
    <w:name w:val="Título 2 Car"/>
    <w:basedOn w:val="Fuentedeprrafopredeter"/>
    <w:link w:val="Ttulo2"/>
    <w:uiPriority w:val="3"/>
    <w:rsid w:val="005A3876"/>
    <w:rPr>
      <w:rFonts w:ascii="Georgia" w:hAnsi="Georgia" w:cs="Arial"/>
      <w:b/>
      <w:color w:val="4AB5C4" w:themeColor="accent5"/>
      <w:sz w:val="28"/>
    </w:rPr>
  </w:style>
  <w:style w:type="paragraph" w:customStyle="1" w:styleId="Textopequeo">
    <w:name w:val="Texto pequeño"/>
    <w:basedOn w:val="Normal"/>
    <w:next w:val="Normal"/>
    <w:uiPriority w:val="6"/>
    <w:qFormat/>
    <w:rsid w:val="005A3876"/>
    <w:rPr>
      <w:i/>
      <w:color w:val="404040" w:themeColor="text1" w:themeTint="BF"/>
      <w:sz w:val="20"/>
    </w:rPr>
  </w:style>
  <w:style w:type="paragraph" w:customStyle="1" w:styleId="Textoaladerecha">
    <w:name w:val="Texto a la derecha"/>
    <w:basedOn w:val="Normal"/>
    <w:next w:val="Normal"/>
    <w:uiPriority w:val="5"/>
    <w:qFormat/>
    <w:rsid w:val="005A3876"/>
    <w:pPr>
      <w:spacing w:line="288" w:lineRule="auto"/>
    </w:pPr>
    <w:rPr>
      <w:color w:val="404040" w:themeColor="text1" w:themeTint="BF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5A3876"/>
    <w:rPr>
      <w:rFonts w:ascii="Arial" w:hAnsi="Arial" w:cs="Arial"/>
      <w:color w:val="808080"/>
    </w:rPr>
  </w:style>
  <w:style w:type="character" w:styleId="nfasis">
    <w:name w:val="Emphasis"/>
    <w:uiPriority w:val="20"/>
    <w:qFormat/>
    <w:rsid w:val="005A3876"/>
    <w:rPr>
      <w:rFonts w:ascii="Arial" w:hAnsi="Arial" w:cs="Arial"/>
      <w:color w:val="4AB5C4" w:themeColor="accent5"/>
    </w:rPr>
  </w:style>
  <w:style w:type="numbering" w:styleId="111111">
    <w:name w:val="Outline List 2"/>
    <w:basedOn w:val="Sinlista"/>
    <w:uiPriority w:val="99"/>
    <w:semiHidden/>
    <w:unhideWhenUsed/>
    <w:rsid w:val="005A3876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5A3876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A3876"/>
    <w:rPr>
      <w:rFonts w:ascii="Georgia" w:eastAsiaTheme="majorEastAsia" w:hAnsi="Georgia" w:cstheme="majorBidi"/>
      <w:color w:val="294E1C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876"/>
    <w:rPr>
      <w:rFonts w:ascii="Georgia" w:eastAsiaTheme="majorEastAsia" w:hAnsi="Georgia" w:cstheme="majorBidi"/>
      <w:i/>
      <w:iCs/>
      <w:color w:val="3E762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876"/>
    <w:rPr>
      <w:rFonts w:ascii="Georgia" w:eastAsiaTheme="majorEastAsia" w:hAnsi="Georgia" w:cstheme="majorBidi"/>
      <w:color w:val="3E762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876"/>
    <w:rPr>
      <w:rFonts w:ascii="Georgia" w:eastAsiaTheme="majorEastAsia" w:hAnsi="Georgia" w:cstheme="majorBidi"/>
      <w:color w:val="294E1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876"/>
    <w:rPr>
      <w:rFonts w:ascii="Georgia" w:eastAsiaTheme="majorEastAsia" w:hAnsi="Georgia" w:cstheme="majorBidi"/>
      <w:i/>
      <w:iCs/>
      <w:color w:val="294E1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876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876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5A3876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38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876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A3876"/>
  </w:style>
  <w:style w:type="paragraph" w:styleId="Textodebloque">
    <w:name w:val="Block Text"/>
    <w:basedOn w:val="Normal"/>
    <w:uiPriority w:val="99"/>
    <w:semiHidden/>
    <w:unhideWhenUsed/>
    <w:rsid w:val="005A3876"/>
    <w:pPr>
      <w:pBdr>
        <w:top w:val="single" w:sz="2" w:space="10" w:color="549E39" w:themeColor="accent1"/>
        <w:left w:val="single" w:sz="2" w:space="10" w:color="549E39" w:themeColor="accent1"/>
        <w:bottom w:val="single" w:sz="2" w:space="10" w:color="549E39" w:themeColor="accent1"/>
        <w:right w:val="single" w:sz="2" w:space="10" w:color="549E39" w:themeColor="accent1"/>
      </w:pBdr>
      <w:ind w:left="1152" w:right="1152"/>
    </w:pPr>
    <w:rPr>
      <w:rFonts w:eastAsiaTheme="minorEastAsia"/>
      <w:i/>
      <w:iCs/>
      <w:color w:val="549E39" w:themeColor="accent1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A387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A3876"/>
    <w:rPr>
      <w:rFonts w:ascii="Arial" w:hAnsi="Arial" w:cs="Arial"/>
      <w:color w:val="000000" w:themeColor="tex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A387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A387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A387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387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A3876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A387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A387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5A3876"/>
    <w:rPr>
      <w:rFonts w:ascii="Arial" w:hAnsi="Arial" w:cs="Aria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3876"/>
    <w:pPr>
      <w:spacing w:after="200"/>
    </w:pPr>
    <w:rPr>
      <w:i/>
      <w:iCs/>
      <w:color w:val="455F51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A3876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A3876"/>
    <w:rPr>
      <w:rFonts w:ascii="Arial" w:hAnsi="Arial" w:cs="Arial"/>
      <w:color w:val="000000" w:themeColor="text1"/>
    </w:rPr>
  </w:style>
  <w:style w:type="table" w:styleId="Cuadrculavistosa">
    <w:name w:val="Colorful Grid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3876"/>
    <w:rPr>
      <w:rFonts w:ascii="Arial" w:hAnsi="Arial" w:cs="Ari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387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8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876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A3876"/>
  </w:style>
  <w:style w:type="character" w:customStyle="1" w:styleId="FechaCar">
    <w:name w:val="Fecha Car"/>
    <w:basedOn w:val="Fuentedeprrafopredeter"/>
    <w:link w:val="Fech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A387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A3876"/>
    <w:rPr>
      <w:rFonts w:ascii="Segoe UI" w:hAnsi="Segoe UI" w:cs="Segoe UI"/>
      <w:color w:val="000000" w:themeColor="text1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A387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Refdenotaalfinal">
    <w:name w:val="end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87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A387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5A3876"/>
    <w:rPr>
      <w:rFonts w:ascii="Georgia" w:eastAsiaTheme="majorEastAsia" w:hAnsi="Georg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876"/>
    <w:rPr>
      <w:rFonts w:ascii="Arial" w:hAnsi="Arial" w:cs="Arial"/>
      <w:color w:val="BA690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387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table" w:styleId="Tablaconcuadrcula1clara">
    <w:name w:val="Grid Table 1 Light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Tabladecuadrcula3">
    <w:name w:val="Grid Table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A3876"/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A3876"/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A3876"/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A3876"/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A3876"/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A3876"/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A3876"/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A3876"/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A3876"/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A3876"/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A3876"/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A3876"/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A387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A3876"/>
    <w:rPr>
      <w:rFonts w:ascii="Arial" w:hAnsi="Arial" w:cs="Arial"/>
      <w:i/>
      <w:iCs/>
      <w:color w:val="000000" w:themeColor="text1"/>
    </w:rPr>
  </w:style>
  <w:style w:type="character" w:styleId="CitaHTML">
    <w:name w:val="HTML Cit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A3876"/>
    <w:rPr>
      <w:rFonts w:ascii="Consolas" w:hAnsi="Consolas" w:cs="Arial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A3876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Hipervnculo">
    <w:name w:val="Hyperlink"/>
    <w:basedOn w:val="Fuentedeprrafopredeter"/>
    <w:uiPriority w:val="99"/>
    <w:unhideWhenUsed/>
    <w:rsid w:val="005A3876"/>
    <w:rPr>
      <w:rFonts w:ascii="Arial" w:hAnsi="Arial" w:cs="Arial"/>
      <w:color w:val="6B9F2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3876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A3876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A3876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A3876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A3876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A3876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A3876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A3876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A3876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A3876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5A3876"/>
    <w:rPr>
      <w:rFonts w:ascii="Arial" w:hAnsi="Arial" w:cs="Arial"/>
      <w:i/>
      <w:iCs/>
      <w:color w:val="549E39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5A3876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A3876"/>
    <w:rPr>
      <w:rFonts w:ascii="Arial" w:hAnsi="Arial" w:cs="Arial"/>
      <w:i/>
      <w:iCs/>
      <w:color w:val="549E39" w:themeColor="accent1"/>
    </w:rPr>
  </w:style>
  <w:style w:type="character" w:styleId="Referenciaintensa">
    <w:name w:val="Intense Reference"/>
    <w:basedOn w:val="Fuentedeprrafopredeter"/>
    <w:uiPriority w:val="32"/>
    <w:semiHidden/>
    <w:qFormat/>
    <w:rsid w:val="005A3876"/>
    <w:rPr>
      <w:rFonts w:ascii="Arial" w:hAnsi="Arial" w:cs="Arial"/>
      <w:b/>
      <w:bCs/>
      <w:smallCaps/>
      <w:color w:val="549E39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A387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A3876"/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A3876"/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A3876"/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A3876"/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A3876"/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A3876"/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5A38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A38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A38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A38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A3876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A3876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A3876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A3876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A3876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A3876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A3876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A3876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A3876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A3876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A3876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A3876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A3876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A3876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A3876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A3876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A387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Tabladelista2">
    <w:name w:val="List Table 2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Tabladelista3">
    <w:name w:val="List Table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A3876"/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A3876"/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A3876"/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A3876"/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A3876"/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A3876"/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A3876"/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A3876"/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A3876"/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A3876"/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A3876"/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A3876"/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A38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A3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A3876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inespaciado">
    <w:name w:val="No Spacing"/>
    <w:uiPriority w:val="1"/>
    <w:semiHidden/>
    <w:qFormat/>
    <w:rsid w:val="005A3876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A3876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5A387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A387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Nmerodepgina">
    <w:name w:val="pag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table" w:styleId="Tablanormal1">
    <w:name w:val="Plain Table 1"/>
    <w:basedOn w:val="Tablanormal"/>
    <w:uiPriority w:val="41"/>
    <w:rsid w:val="005A38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A38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A38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A38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A387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3876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3876"/>
    <w:rPr>
      <w:rFonts w:ascii="Consolas" w:hAnsi="Consolas" w:cs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A38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A3876"/>
    <w:rPr>
      <w:rFonts w:ascii="Arial" w:hAnsi="Arial" w:cs="Arial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A3876"/>
  </w:style>
  <w:style w:type="character" w:customStyle="1" w:styleId="SaludoCar">
    <w:name w:val="Saludo Car"/>
    <w:basedOn w:val="Fuentedeprrafopredeter"/>
    <w:link w:val="Salu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5A3876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Hipervnculointeligente">
    <w:name w:val="Smart Hyperlink"/>
    <w:basedOn w:val="Fuentedeprrafopredeter"/>
    <w:uiPriority w:val="99"/>
    <w:semiHidden/>
    <w:unhideWhenUsed/>
    <w:rsid w:val="005A3876"/>
    <w:rPr>
      <w:rFonts w:ascii="Arial" w:hAnsi="Arial" w:cs="Arial"/>
      <w:u w:val="dotted"/>
    </w:rPr>
  </w:style>
  <w:style w:type="character" w:styleId="Textoennegrita">
    <w:name w:val="Strong"/>
    <w:basedOn w:val="Fuentedeprrafopredeter"/>
    <w:uiPriority w:val="22"/>
    <w:semiHidden/>
    <w:qFormat/>
    <w:rsid w:val="005A3876"/>
    <w:rPr>
      <w:rFonts w:ascii="Arial" w:hAnsi="Arial" w:cs="Arial"/>
      <w:b/>
      <w:bCs/>
    </w:rPr>
  </w:style>
  <w:style w:type="character" w:styleId="nfasissutil">
    <w:name w:val="Subtle Emphasis"/>
    <w:basedOn w:val="Fuentedeprrafopredeter"/>
    <w:uiPriority w:val="19"/>
    <w:semiHidden/>
    <w:qFormat/>
    <w:rsid w:val="005A3876"/>
    <w:rPr>
      <w:rFonts w:ascii="Arial" w:hAnsi="Arial" w:cs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5A3876"/>
    <w:rPr>
      <w:rFonts w:ascii="Arial" w:hAnsi="Arial" w:cs="Aria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A387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A387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A387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A387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A387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A387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A387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A387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A387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A387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A387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A387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A387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A387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A387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A387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A387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A38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A387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A387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A38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A387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A38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A3876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A3876"/>
  </w:style>
  <w:style w:type="table" w:styleId="Tablaprofesional">
    <w:name w:val="Table Professional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A387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A387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A387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A387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A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A387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A387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A387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A3876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A387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A387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A3876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A3876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A3876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A3876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A3876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A3876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A3876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A3876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3E762A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5A3876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bh464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rancis-benavides-699119197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BH46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AppData\Roaming\Microsoft\Templates\Resumen%20modern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CFFF9009AB464EA26A2DB5C866B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269E-EE6E-45CC-B73C-B7307D699A19}"/>
      </w:docPartPr>
      <w:docPartBody>
        <w:p w:rsidR="007E60CE" w:rsidRDefault="00000000">
          <w:pPr>
            <w:pStyle w:val="A5CFFF9009AB464EA26A2DB5C866B875"/>
          </w:pPr>
          <w:r w:rsidRPr="00300633">
            <w:rPr>
              <w:noProof/>
              <w:lang w:bidi="es-ES"/>
            </w:rPr>
            <w:t>Contacto</w:t>
          </w:r>
        </w:p>
      </w:docPartBody>
    </w:docPart>
    <w:docPart>
      <w:docPartPr>
        <w:name w:val="6C4057E765CA4EE0ACFF2D6E40ED4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40A36-5732-475A-BC8F-D67401E9BDCE}"/>
      </w:docPartPr>
      <w:docPartBody>
        <w:p w:rsidR="007E60CE" w:rsidRDefault="00000000">
          <w:pPr>
            <w:pStyle w:val="6C4057E765CA4EE0ACFF2D6E40ED4445"/>
          </w:pPr>
          <w:r w:rsidRPr="00300633">
            <w:rPr>
              <w:noProof/>
              <w:lang w:bidi="es-ES"/>
            </w:rPr>
            <w:t>Experiencia</w:t>
          </w:r>
        </w:p>
      </w:docPartBody>
    </w:docPart>
    <w:docPart>
      <w:docPartPr>
        <w:name w:val="8266F95FB8844656842A532E19FCD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4862-B10F-4610-AA23-E57AFEBC60F6}"/>
      </w:docPartPr>
      <w:docPartBody>
        <w:p w:rsidR="007E60CE" w:rsidRDefault="00000000">
          <w:pPr>
            <w:pStyle w:val="8266F95FB8844656842A532E19FCDF18"/>
          </w:pPr>
          <w:r w:rsidRPr="00300633">
            <w:rPr>
              <w:noProof/>
              <w:lang w:bidi="es-ES"/>
            </w:rPr>
            <w:t>Aptitudes clave</w:t>
          </w:r>
        </w:p>
      </w:docPartBody>
    </w:docPart>
    <w:docPart>
      <w:docPartPr>
        <w:name w:val="71C6BAB010294D81A212BF88C29F3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7584-C5C8-47C6-A067-ADADF0C6B278}"/>
      </w:docPartPr>
      <w:docPartBody>
        <w:p w:rsidR="007E60CE" w:rsidRDefault="00000000">
          <w:pPr>
            <w:pStyle w:val="71C6BAB010294D81A212BF88C29F3268"/>
          </w:pPr>
          <w:r w:rsidRPr="00300633">
            <w:rPr>
              <w:noProof/>
              <w:lang w:bidi="es-ES"/>
            </w:rPr>
            <w:t>Comunicación</w:t>
          </w:r>
        </w:p>
      </w:docPartBody>
    </w:docPart>
    <w:docPart>
      <w:docPartPr>
        <w:name w:val="13F0E5CCB4AC453C9886395F7962E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9E3A4-E3D9-492E-8CD6-36CE120804A8}"/>
      </w:docPartPr>
      <w:docPartBody>
        <w:p w:rsidR="007565E3" w:rsidRDefault="00AF053B" w:rsidP="00AF053B">
          <w:pPr>
            <w:pStyle w:val="13F0E5CCB4AC453C9886395F7962EBAA"/>
          </w:pPr>
          <w:r w:rsidRPr="00300633">
            <w:rPr>
              <w:noProof/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E8"/>
    <w:rsid w:val="0016487A"/>
    <w:rsid w:val="003C4FE8"/>
    <w:rsid w:val="004F46D0"/>
    <w:rsid w:val="0052324A"/>
    <w:rsid w:val="005D3E28"/>
    <w:rsid w:val="0070063B"/>
    <w:rsid w:val="007565E3"/>
    <w:rsid w:val="007E60CE"/>
    <w:rsid w:val="00AF053B"/>
    <w:rsid w:val="00BE2AD4"/>
    <w:rsid w:val="00F12CEF"/>
    <w:rsid w:val="00F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Pr>
      <w:rFonts w:ascii="Arial" w:hAnsi="Arial" w:cs="Arial"/>
      <w:color w:val="5B9BD5" w:themeColor="accent5"/>
    </w:rPr>
  </w:style>
  <w:style w:type="paragraph" w:customStyle="1" w:styleId="A5CFFF9009AB464EA26A2DB5C866B875">
    <w:name w:val="A5CFFF9009AB464EA26A2DB5C866B875"/>
  </w:style>
  <w:style w:type="paragraph" w:customStyle="1" w:styleId="6C4057E765CA4EE0ACFF2D6E40ED4445">
    <w:name w:val="6C4057E765CA4EE0ACFF2D6E40ED4445"/>
  </w:style>
  <w:style w:type="paragraph" w:customStyle="1" w:styleId="8266F95FB8844656842A532E19FCDF18">
    <w:name w:val="8266F95FB8844656842A532E19FCDF18"/>
  </w:style>
  <w:style w:type="paragraph" w:customStyle="1" w:styleId="71C6BAB010294D81A212BF88C29F3268">
    <w:name w:val="71C6BAB010294D81A212BF88C29F3268"/>
  </w:style>
  <w:style w:type="paragraph" w:customStyle="1" w:styleId="13F0E5CCB4AC453C9886395F7962EBAA">
    <w:name w:val="13F0E5CCB4AC453C9886395F7962EBAA"/>
    <w:rsid w:val="00AF0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EA1FCC-449B-471D-999B-49C04DD7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moderno básico</Template>
  <TotalTime>0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2022-11-08T00:59:00Z</dcterms:created>
  <dcterms:modified xsi:type="dcterms:W3CDTF">2022-11-14T16:48:00Z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